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41" w:rsidRPr="009B3CBA" w:rsidRDefault="009B3CBA" w:rsidP="009B3C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3CBA">
        <w:rPr>
          <w:rFonts w:ascii="Arial" w:hAnsi="Arial" w:cs="Arial"/>
          <w:sz w:val="24"/>
          <w:szCs w:val="24"/>
        </w:rPr>
        <w:t>Use Case Number: 1</w:t>
      </w:r>
    </w:p>
    <w:p w:rsidR="009B3CBA" w:rsidRPr="009B3CBA" w:rsidRDefault="009B3CBA" w:rsidP="009B3C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3CBA">
        <w:rPr>
          <w:rFonts w:ascii="Arial" w:hAnsi="Arial" w:cs="Arial"/>
          <w:sz w:val="24"/>
          <w:szCs w:val="24"/>
        </w:rPr>
        <w:t>Use Case Name: User Opens application</w:t>
      </w:r>
    </w:p>
    <w:p w:rsidR="009B3CBA" w:rsidRDefault="009B3CBA" w:rsidP="009B3C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3CBA">
        <w:rPr>
          <w:rFonts w:ascii="Arial" w:hAnsi="Arial" w:cs="Arial"/>
          <w:sz w:val="24"/>
          <w:szCs w:val="24"/>
        </w:rPr>
        <w:t xml:space="preserve">Description: </w:t>
      </w:r>
      <w:r>
        <w:rPr>
          <w:rFonts w:ascii="Arial" w:hAnsi="Arial" w:cs="Arial"/>
          <w:sz w:val="24"/>
          <w:szCs w:val="24"/>
        </w:rPr>
        <w:t>User is at the home screen</w:t>
      </w:r>
    </w:p>
    <w:p w:rsidR="009B3CBA" w:rsidRDefault="009B3CBA" w:rsidP="009B3CBA">
      <w:pPr>
        <w:rPr>
          <w:rFonts w:ascii="Arial" w:hAnsi="Arial" w:cs="Arial"/>
          <w:sz w:val="24"/>
          <w:szCs w:val="24"/>
        </w:rPr>
      </w:pPr>
    </w:p>
    <w:p w:rsidR="009B3CBA" w:rsidRPr="009B3CBA" w:rsidRDefault="009B3CBA" w:rsidP="009B3C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3CBA">
        <w:rPr>
          <w:rFonts w:ascii="Arial" w:hAnsi="Arial" w:cs="Arial"/>
          <w:sz w:val="24"/>
          <w:szCs w:val="24"/>
        </w:rPr>
        <w:t>Use Case Number: 2</w:t>
      </w:r>
    </w:p>
    <w:p w:rsidR="009B3CBA" w:rsidRPr="009B3CBA" w:rsidRDefault="009B3CBA" w:rsidP="009B3C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3CBA">
        <w:rPr>
          <w:rFonts w:ascii="Arial" w:hAnsi="Arial" w:cs="Arial"/>
          <w:sz w:val="24"/>
          <w:szCs w:val="24"/>
        </w:rPr>
        <w:t>Use Case Name: User presses login button on home screen</w:t>
      </w:r>
    </w:p>
    <w:p w:rsidR="009B3CBA" w:rsidRDefault="009B3CBA" w:rsidP="009B3C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3CBA">
        <w:rPr>
          <w:rFonts w:ascii="Arial" w:hAnsi="Arial" w:cs="Arial"/>
          <w:sz w:val="24"/>
          <w:szCs w:val="24"/>
        </w:rPr>
        <w:t>Description: User has username/password popup and can login without changing page</w:t>
      </w:r>
    </w:p>
    <w:p w:rsidR="009B3CBA" w:rsidRDefault="009B3CBA" w:rsidP="009B3CBA">
      <w:pPr>
        <w:rPr>
          <w:rFonts w:ascii="Arial" w:hAnsi="Arial" w:cs="Arial"/>
          <w:sz w:val="24"/>
          <w:szCs w:val="24"/>
        </w:rPr>
      </w:pPr>
    </w:p>
    <w:p w:rsidR="009B3CBA" w:rsidRPr="009B3CBA" w:rsidRDefault="009B3CBA" w:rsidP="009B3C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B3CBA" w:rsidRPr="009B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E1503"/>
    <w:multiLevelType w:val="hybridMultilevel"/>
    <w:tmpl w:val="ABF09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E52C7"/>
    <w:multiLevelType w:val="hybridMultilevel"/>
    <w:tmpl w:val="0DA0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BA"/>
    <w:rsid w:val="001C6841"/>
    <w:rsid w:val="009B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26023-D17D-41B5-910C-5AD1B610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Murphy</dc:creator>
  <cp:keywords/>
  <dc:description/>
  <cp:lastModifiedBy>Kyle Murphy</cp:lastModifiedBy>
  <cp:revision>1</cp:revision>
  <dcterms:created xsi:type="dcterms:W3CDTF">2014-12-05T15:53:00Z</dcterms:created>
  <dcterms:modified xsi:type="dcterms:W3CDTF">2014-12-05T16:04:00Z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