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E2" w:rsidRDefault="00555EE2" w:rsidP="0055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would YOU like the fields page to look like? Maybe give them a piece of paper and ask them to draw the fields page + the information page in 5 minutes </w:t>
      </w:r>
    </w:p>
    <w:p w:rsidR="00555EE2" w:rsidRDefault="00555EE2" w:rsidP="0055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current one, what do you like and dislike? (both mockups and prototype) Other than spacing</w:t>
      </w:r>
    </w:p>
    <w:p w:rsidR="00555EE2" w:rsidRDefault="00555EE2" w:rsidP="0055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Thoughts on the menu and if it would be easy for less technically-inclined users to understand right off the bat</w:t>
      </w:r>
    </w:p>
    <w:p w:rsidR="00A1015B" w:rsidRDefault="00CA70CD" w:rsidP="0055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were out in the field, what pieces of iwheat would you use?</w:t>
      </w:r>
      <w:r w:rsidR="00785F82">
        <w:rPr>
          <w:rFonts w:ascii="Arial" w:hAnsi="Arial" w:cs="Arial"/>
          <w:sz w:val="24"/>
          <w:szCs w:val="24"/>
        </w:rPr>
        <w:t xml:space="preserve"> How do you currently use it?</w:t>
      </w:r>
    </w:p>
    <w:p w:rsidR="00785F82" w:rsidRDefault="00F04E0E" w:rsidP="0055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would a grower vs consultant use the app</w:t>
      </w:r>
      <w:r w:rsidR="005F4584">
        <w:rPr>
          <w:rFonts w:ascii="Arial" w:hAnsi="Arial" w:cs="Arial"/>
          <w:sz w:val="24"/>
          <w:szCs w:val="24"/>
        </w:rPr>
        <w:t xml:space="preserve"> differently</w:t>
      </w:r>
      <w:r>
        <w:rPr>
          <w:rFonts w:ascii="Arial" w:hAnsi="Arial" w:cs="Arial"/>
          <w:sz w:val="24"/>
          <w:szCs w:val="24"/>
        </w:rPr>
        <w:t>?</w:t>
      </w:r>
    </w:p>
    <w:p w:rsidR="00CA70CD" w:rsidRDefault="00A70303" w:rsidP="00555EE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tools other than the pest sampler would be useful in the field?</w:t>
      </w:r>
    </w:p>
    <w:p w:rsidR="00AB2D9C" w:rsidRPr="00B863AE" w:rsidRDefault="00AB2D9C" w:rsidP="00B863A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BugGuide vs current display vs both</w:t>
      </w:r>
      <w:bookmarkStart w:id="0" w:name="_GoBack"/>
      <w:bookmarkEnd w:id="0"/>
    </w:p>
    <w:p w:rsidR="00E2574A" w:rsidRDefault="00E2574A"/>
    <w:sectPr w:rsidR="00E2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62D1B"/>
    <w:multiLevelType w:val="hybridMultilevel"/>
    <w:tmpl w:val="2A68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E2"/>
    <w:rsid w:val="00555EE2"/>
    <w:rsid w:val="005F4584"/>
    <w:rsid w:val="00785F82"/>
    <w:rsid w:val="00A1015B"/>
    <w:rsid w:val="00A70303"/>
    <w:rsid w:val="00AB2D9C"/>
    <w:rsid w:val="00B863AE"/>
    <w:rsid w:val="00CA70CD"/>
    <w:rsid w:val="00E2574A"/>
    <w:rsid w:val="00F0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548-101F-41B4-B91F-DE78B283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Murphy</dc:creator>
  <cp:keywords/>
  <dc:description/>
  <cp:lastModifiedBy>Kyle Murphy</cp:lastModifiedBy>
  <cp:revision>9</cp:revision>
  <dcterms:created xsi:type="dcterms:W3CDTF">2014-12-09T23:46:00Z</dcterms:created>
  <dcterms:modified xsi:type="dcterms:W3CDTF">2014-12-10T17:27:00Z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